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6307" w:type="pct"/>
        <w:tblInd w:w="-993" w:type="dxa"/>
        <w:tblCellMar>
          <w:left w:w="0" w:type="dxa"/>
          <w:bottom w:w="115" w:type="dxa"/>
          <w:right w:w="0" w:type="dxa"/>
        </w:tblCellMar>
        <w:tblLook w:val="04A0" w:firstRow="1" w:lastRow="0" w:firstColumn="1" w:lastColumn="0" w:noHBand="0" w:noVBand="1"/>
        <w:tblDescription w:val="Layout table for name, contact info, and objective"/>
      </w:tblPr>
      <w:tblGrid>
        <w:gridCol w:w="1088"/>
        <w:gridCol w:w="9290"/>
        <w:gridCol w:w="1429"/>
      </w:tblGrid>
      <w:tr w:rsidR="00692703" w:rsidRPr="00CF1A49" w14:paraId="2601D514" w14:textId="77777777" w:rsidTr="002C4001">
        <w:trPr>
          <w:trHeight w:hRule="exact" w:val="1702"/>
        </w:trPr>
        <w:tc>
          <w:tcPr>
            <w:tcW w:w="11807" w:type="dxa"/>
            <w:gridSpan w:val="3"/>
            <w:tcMar>
              <w:top w:w="0" w:type="dxa"/>
              <w:bottom w:w="0" w:type="dxa"/>
            </w:tcMar>
          </w:tcPr>
          <w:p w14:paraId="3A9CD6D1" w14:textId="0DA523BA" w:rsidR="00692703" w:rsidRPr="002C4001" w:rsidRDefault="002C4001" w:rsidP="00913946">
            <w:pPr>
              <w:pStyle w:val="Title"/>
              <w:rPr>
                <w:sz w:val="56"/>
              </w:rPr>
            </w:pPr>
            <w:r w:rsidRPr="002C4001">
              <w:rPr>
                <w:sz w:val="56"/>
              </w:rPr>
              <w:t xml:space="preserve">Deepak Madhana Raj </w:t>
            </w:r>
            <w:r w:rsidRPr="002C4001">
              <w:rPr>
                <w:rStyle w:val="IntenseEmphasis"/>
                <w:sz w:val="56"/>
              </w:rPr>
              <w:t>Kannan</w:t>
            </w:r>
          </w:p>
          <w:p w14:paraId="0197576E" w14:textId="4244FA69" w:rsidR="00692703" w:rsidRPr="00CF1A49" w:rsidRDefault="002C4001" w:rsidP="00913946">
            <w:pPr>
              <w:pStyle w:val="ContactInfoEmphasis"/>
              <w:contextualSpacing w:val="0"/>
            </w:pPr>
            <w:r w:rsidRPr="00BA26EE">
              <w:rPr>
                <w:color w:val="000000" w:themeColor="text1"/>
              </w:rPr>
              <w:t>kdeepakraj.in@gmail.com</w:t>
            </w:r>
            <w:r w:rsidR="00692703" w:rsidRPr="00BA26EE">
              <w:rPr>
                <w:color w:val="000000" w:themeColor="text1"/>
              </w:rPr>
              <w:t xml:space="preserve"> </w:t>
            </w:r>
            <w:sdt>
              <w:sdtPr>
                <w:rPr>
                  <w:color w:val="000000" w:themeColor="text1"/>
                </w:rPr>
                <w:alias w:val="Divider dot:"/>
                <w:tag w:val="Divider dot:"/>
                <w:id w:val="2000459528"/>
                <w:placeholder>
                  <w:docPart w:val="EFF1C53035E84AEAA8CEBECF6D4A3D95"/>
                </w:placeholder>
                <w:temporary/>
                <w:showingPlcHdr/>
                <w15:appearance w15:val="hidden"/>
              </w:sdtPr>
              <w:sdtEndPr/>
              <w:sdtContent>
                <w:r w:rsidR="00692703" w:rsidRPr="00BA26EE">
                  <w:rPr>
                    <w:color w:val="000000" w:themeColor="text1"/>
                  </w:rPr>
                  <w:t>·</w:t>
                </w:r>
              </w:sdtContent>
            </w:sdt>
            <w:r w:rsidR="00692703" w:rsidRPr="00BA26EE">
              <w:rPr>
                <w:color w:val="000000" w:themeColor="text1"/>
              </w:rPr>
              <w:t xml:space="preserve"> </w:t>
            </w:r>
            <w:r w:rsidRPr="00BA26EE">
              <w:rPr>
                <w:color w:val="000000" w:themeColor="text1"/>
              </w:rPr>
              <w:t>893906617</w:t>
            </w:r>
            <w:r w:rsidR="00692703" w:rsidRPr="00BA26EE">
              <w:rPr>
                <w:color w:val="000000" w:themeColor="text1"/>
              </w:rPr>
              <w:t xml:space="preserve"> </w:t>
            </w:r>
            <w:sdt>
              <w:sdtPr>
                <w:rPr>
                  <w:color w:val="000000" w:themeColor="text1"/>
                </w:rPr>
                <w:alias w:val="Divider dot:"/>
                <w:tag w:val="Divider dot:"/>
                <w:id w:val="759871761"/>
                <w:placeholder>
                  <w:docPart w:val="4457A3EFB4AB482DA8C3077E82E3D798"/>
                </w:placeholder>
                <w:temporary/>
                <w:showingPlcHdr/>
                <w15:appearance w15:val="hidden"/>
              </w:sdtPr>
              <w:sdtEndPr/>
              <w:sdtContent>
                <w:r w:rsidR="00692703" w:rsidRPr="00BA26EE">
                  <w:rPr>
                    <w:color w:val="000000" w:themeColor="text1"/>
                  </w:rPr>
                  <w:t>·</w:t>
                </w:r>
              </w:sdtContent>
            </w:sdt>
            <w:r w:rsidR="00692703" w:rsidRPr="00BA26EE">
              <w:rPr>
                <w:color w:val="000000" w:themeColor="text1"/>
              </w:rPr>
              <w:t xml:space="preserve"> </w:t>
            </w:r>
            <w:r w:rsidRPr="00BA26EE">
              <w:rPr>
                <w:color w:val="000000" w:themeColor="text1"/>
              </w:rPr>
              <w:t>kdeepakmraj.com</w:t>
            </w:r>
          </w:p>
        </w:tc>
      </w:tr>
      <w:tr w:rsidR="005579C9" w:rsidRPr="00CF1A49" w14:paraId="644FF6C9" w14:textId="77777777" w:rsidTr="002C4001">
        <w:trPr>
          <w:trHeight w:hRule="exact" w:val="367"/>
        </w:trPr>
        <w:tc>
          <w:tcPr>
            <w:tcW w:w="11807" w:type="dxa"/>
            <w:gridSpan w:val="3"/>
            <w:tcMar>
              <w:top w:w="0" w:type="dxa"/>
              <w:bottom w:w="0" w:type="dxa"/>
            </w:tcMar>
          </w:tcPr>
          <w:p w14:paraId="2F5829FF" w14:textId="77777777" w:rsidR="005579C9" w:rsidRDefault="005579C9" w:rsidP="005579C9"/>
        </w:tc>
      </w:tr>
      <w:tr w:rsidR="005579C9" w:rsidRPr="00CF1A49" w14:paraId="4D546C83" w14:textId="77777777" w:rsidTr="002C4001">
        <w:tblPrEx>
          <w:tblBorders>
            <w:left w:val="dotted" w:sz="18" w:space="0" w:color="BFBFBF" w:themeColor="background1" w:themeShade="BF"/>
          </w:tblBorders>
          <w:tblCellMar>
            <w:left w:w="576" w:type="dxa"/>
            <w:bottom w:w="0" w:type="dxa"/>
          </w:tblCellMar>
          <w:tblLook w:val="0620" w:firstRow="1" w:lastRow="0" w:firstColumn="0" w:lastColumn="0" w:noHBand="1" w:noVBand="1"/>
        </w:tblPrEx>
        <w:trPr>
          <w:gridBefore w:val="1"/>
          <w:gridAfter w:val="1"/>
          <w:wBefore w:w="1088" w:type="dxa"/>
          <w:wAfter w:w="1429" w:type="dxa"/>
          <w:trHeight w:val="8914"/>
        </w:trPr>
        <w:tc>
          <w:tcPr>
            <w:tcW w:w="9290" w:type="dxa"/>
          </w:tcPr>
          <w:p w14:paraId="05B22B48" w14:textId="77777777" w:rsidR="005579C9" w:rsidRDefault="005579C9" w:rsidP="005579C9">
            <w:pPr>
              <w:pStyle w:val="Header"/>
            </w:pPr>
          </w:p>
          <w:p w14:paraId="1F3318E3" w14:textId="592022FC" w:rsidR="005579C9" w:rsidRPr="00BA26EE" w:rsidRDefault="005579C9" w:rsidP="00BB7E51">
            <w:pPr>
              <w:pStyle w:val="Heading2"/>
              <w:outlineLvl w:val="1"/>
              <w:rPr>
                <w:color w:val="000000" w:themeColor="text1"/>
              </w:rPr>
            </w:pPr>
            <w:r w:rsidRPr="00BA26EE">
              <w:rPr>
                <w:color w:val="000000" w:themeColor="text1"/>
              </w:rPr>
              <w:t xml:space="preserve">Dear </w:t>
            </w:r>
            <w:r w:rsidR="002C4001" w:rsidRPr="00BA26EE">
              <w:rPr>
                <w:color w:val="000000" w:themeColor="text1"/>
              </w:rPr>
              <w:t>Sir/MadaM</w:t>
            </w:r>
            <w:r w:rsidRPr="00BA26EE">
              <w:rPr>
                <w:color w:val="000000" w:themeColor="text1"/>
              </w:rPr>
              <w:t>,</w:t>
            </w:r>
          </w:p>
          <w:p w14:paraId="7F1B545D" w14:textId="77777777" w:rsidR="002C4001" w:rsidRDefault="002C4001" w:rsidP="002C4001"/>
          <w:p w14:paraId="19393F4C" w14:textId="3A21F2CE" w:rsidR="002C4001" w:rsidRDefault="00BA26EE" w:rsidP="002C4001">
            <w:r>
              <w:t>November</w:t>
            </w:r>
            <w:r w:rsidR="002C4001">
              <w:t>, 202</w:t>
            </w:r>
            <w:r>
              <w:t>1</w:t>
            </w:r>
          </w:p>
          <w:p w14:paraId="443E088C" w14:textId="51D7BB39" w:rsidR="002C4001" w:rsidRDefault="00BA26EE" w:rsidP="002C4001">
            <w:r>
              <w:t>Intelsat, India.</w:t>
            </w:r>
          </w:p>
          <w:p w14:paraId="1ADAB6B5" w14:textId="77777777" w:rsidR="002C4001" w:rsidRDefault="002C4001" w:rsidP="002C4001"/>
          <w:p w14:paraId="539FFB0B" w14:textId="10F33D47" w:rsidR="002C4001" w:rsidRDefault="002C4001" w:rsidP="002C4001">
            <w:r>
              <w:t>Subject:</w:t>
            </w:r>
            <w:r w:rsidR="00BA26EE">
              <w:t xml:space="preserve"> Senior</w:t>
            </w:r>
            <w:r>
              <w:t xml:space="preserve"> U</w:t>
            </w:r>
            <w:r w:rsidR="004379F2">
              <w:t>X</w:t>
            </w:r>
            <w:r w:rsidR="00BA26EE">
              <w:t xml:space="preserve"> </w:t>
            </w:r>
            <w:r>
              <w:t>Designer,</w:t>
            </w:r>
          </w:p>
          <w:p w14:paraId="3B6EC52A" w14:textId="77777777" w:rsidR="002C4001" w:rsidRDefault="002C4001" w:rsidP="002C4001"/>
          <w:p w14:paraId="238EB2E1" w14:textId="77777777" w:rsidR="002C4001" w:rsidRDefault="002C4001" w:rsidP="002C4001">
            <w:r>
              <w:t>Dear Sir/Madam </w:t>
            </w:r>
          </w:p>
          <w:p w14:paraId="34711451" w14:textId="77777777" w:rsidR="002C4001" w:rsidRDefault="002C4001" w:rsidP="002C4001"/>
          <w:p w14:paraId="71253234" w14:textId="3E4826C1" w:rsidR="002C4001" w:rsidRDefault="002C4001" w:rsidP="002C4001">
            <w:r>
              <w:t>In my pursuit of new creative endeavors, I was excited to find the Senior U</w:t>
            </w:r>
            <w:r w:rsidR="003A6D95">
              <w:t>X</w:t>
            </w:r>
            <w:r>
              <w:t xml:space="preserve"> Designer opportunity with </w:t>
            </w:r>
            <w:r w:rsidR="00E4716D" w:rsidRPr="00E4716D">
              <w:t>Siemens Technology India</w:t>
            </w:r>
            <w:r>
              <w:t>. As a progressive professional with 1</w:t>
            </w:r>
            <w:r w:rsidR="00BA26EE">
              <w:t>2</w:t>
            </w:r>
            <w:r>
              <w:t>+ years of experience in UX/UI, I believe that I can bring valuable contributions to your team.</w:t>
            </w:r>
          </w:p>
          <w:p w14:paraId="3B03D95F" w14:textId="77777777" w:rsidR="002C4001" w:rsidRDefault="002C4001" w:rsidP="002C4001"/>
          <w:p w14:paraId="1DB6DB52" w14:textId="186BD773" w:rsidR="002C4001" w:rsidRDefault="002C4001" w:rsidP="002C4001">
            <w:r>
              <w:t xml:space="preserve">Identifying innovative approaches and improved solutions to business challenges both motivate and drive me. Observation, inspiration, and determination are my foundation for success. My philosophy is that introducing fresh perspectives and new techniques allow businesses to evolve and grow. Similar to </w:t>
            </w:r>
            <w:r w:rsidR="00BA26EE">
              <w:t>Intelsat</w:t>
            </w:r>
            <w:r>
              <w:t>, my goal is to remain on the cutting-edge of advancements.</w:t>
            </w:r>
          </w:p>
          <w:p w14:paraId="0B08890C" w14:textId="77777777" w:rsidR="002C4001" w:rsidRDefault="002C4001" w:rsidP="002C4001"/>
          <w:p w14:paraId="617E43EF" w14:textId="026171E9" w:rsidR="002C4001" w:rsidRDefault="002C4001" w:rsidP="002C4001">
            <w:r>
              <w:t xml:space="preserve">Formerly in my </w:t>
            </w:r>
            <w:r w:rsidR="00BA26EE">
              <w:t>Delivery Project Lead</w:t>
            </w:r>
            <w:r>
              <w:t xml:space="preserve"> role, my successes have stemmed from essential skills, including UX</w:t>
            </w:r>
            <w:r w:rsidR="00BA26EE">
              <w:t xml:space="preserve">, </w:t>
            </w:r>
            <w:r>
              <w:t>UI and Visual Design. I have enhanced my innovation abilities and cultivated a reputation as a major contributor through decision-making and critical thinking. I am a collaborative team player who is always searching for opportunities to impart valuable insights. With these qualities, I am able to facilitate positive change and impacting outcomes.</w:t>
            </w:r>
          </w:p>
          <w:p w14:paraId="440118F7" w14:textId="77777777" w:rsidR="002C4001" w:rsidRDefault="002C4001" w:rsidP="002C4001"/>
          <w:p w14:paraId="4C5282FB" w14:textId="77777777" w:rsidR="002C4001" w:rsidRDefault="002C4001" w:rsidP="002C4001">
            <w:r>
              <w:t>For a greater presentation of my background and qualifications, please review my attached resume. I am eager to speak with you and greatly appreciate your consideration.</w:t>
            </w:r>
          </w:p>
          <w:p w14:paraId="1477B440" w14:textId="77777777" w:rsidR="002C4001" w:rsidRDefault="002C4001" w:rsidP="002C4001"/>
          <w:p w14:paraId="4F4AADAD" w14:textId="77777777" w:rsidR="002C4001" w:rsidRDefault="002C4001" w:rsidP="002C4001">
            <w:r>
              <w:t>Sincerely,</w:t>
            </w:r>
          </w:p>
          <w:p w14:paraId="420823DB" w14:textId="7EF5A90D" w:rsidR="005579C9" w:rsidRPr="00CF1A49" w:rsidRDefault="002C4001" w:rsidP="002C4001">
            <w:r>
              <w:t>Deepak Madhana Raj Kannan</w:t>
            </w:r>
          </w:p>
        </w:tc>
      </w:tr>
    </w:tbl>
    <w:p w14:paraId="3AD3C345" w14:textId="77777777" w:rsidR="00B51D1B" w:rsidRPr="006E1507" w:rsidRDefault="00B51D1B" w:rsidP="005579C9"/>
    <w:sectPr w:rsidR="00B51D1B" w:rsidRPr="006E1507" w:rsidSect="002C4001">
      <w:footerReference w:type="default" r:id="rId10"/>
      <w:headerReference w:type="first" r:id="rId11"/>
      <w:pgSz w:w="12240" w:h="15840" w:code="1"/>
      <w:pgMar w:top="950" w:right="1440" w:bottom="709"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B4FA2" w14:textId="77777777" w:rsidR="00F31327" w:rsidRDefault="00F31327" w:rsidP="0068194B">
      <w:r>
        <w:separator/>
      </w:r>
    </w:p>
    <w:p w14:paraId="58CAD244" w14:textId="77777777" w:rsidR="00F31327" w:rsidRDefault="00F31327"/>
    <w:p w14:paraId="77F1616D" w14:textId="77777777" w:rsidR="00F31327" w:rsidRDefault="00F31327"/>
  </w:endnote>
  <w:endnote w:type="continuationSeparator" w:id="0">
    <w:p w14:paraId="0FBEB25C" w14:textId="77777777" w:rsidR="00F31327" w:rsidRDefault="00F31327" w:rsidP="0068194B">
      <w:r>
        <w:continuationSeparator/>
      </w:r>
    </w:p>
    <w:p w14:paraId="21CD1CF0" w14:textId="77777777" w:rsidR="00F31327" w:rsidRDefault="00F31327"/>
    <w:p w14:paraId="54DBDF6E" w14:textId="77777777" w:rsidR="00F31327" w:rsidRDefault="00F313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5BF15D4A"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C77AD" w14:textId="77777777" w:rsidR="00F31327" w:rsidRDefault="00F31327" w:rsidP="0068194B">
      <w:r>
        <w:separator/>
      </w:r>
    </w:p>
    <w:p w14:paraId="0718043D" w14:textId="77777777" w:rsidR="00F31327" w:rsidRDefault="00F31327"/>
    <w:p w14:paraId="3F674A36" w14:textId="77777777" w:rsidR="00F31327" w:rsidRDefault="00F31327"/>
  </w:footnote>
  <w:footnote w:type="continuationSeparator" w:id="0">
    <w:p w14:paraId="4F296AEE" w14:textId="77777777" w:rsidR="00F31327" w:rsidRDefault="00F31327" w:rsidP="0068194B">
      <w:r>
        <w:continuationSeparator/>
      </w:r>
    </w:p>
    <w:p w14:paraId="02F81A16" w14:textId="77777777" w:rsidR="00F31327" w:rsidRDefault="00F31327"/>
    <w:p w14:paraId="030D6782" w14:textId="77777777" w:rsidR="00F31327" w:rsidRDefault="00F313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43A30"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64BE61F8" wp14:editId="76C1412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BC3072E"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001"/>
    <w:rsid w:val="000001EF"/>
    <w:rsid w:val="000012C8"/>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321F"/>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C4001"/>
    <w:rsid w:val="002D23C5"/>
    <w:rsid w:val="002D6137"/>
    <w:rsid w:val="002E5391"/>
    <w:rsid w:val="002E7E61"/>
    <w:rsid w:val="002F05E5"/>
    <w:rsid w:val="002F254D"/>
    <w:rsid w:val="002F30E4"/>
    <w:rsid w:val="00307140"/>
    <w:rsid w:val="00316DFF"/>
    <w:rsid w:val="00325B57"/>
    <w:rsid w:val="00336056"/>
    <w:rsid w:val="003544E1"/>
    <w:rsid w:val="00366398"/>
    <w:rsid w:val="003A0632"/>
    <w:rsid w:val="003A30E5"/>
    <w:rsid w:val="003A6ADF"/>
    <w:rsid w:val="003A6D95"/>
    <w:rsid w:val="003B5928"/>
    <w:rsid w:val="003D380F"/>
    <w:rsid w:val="003E160D"/>
    <w:rsid w:val="003F1D5F"/>
    <w:rsid w:val="00405128"/>
    <w:rsid w:val="00406CFF"/>
    <w:rsid w:val="00416B25"/>
    <w:rsid w:val="00420592"/>
    <w:rsid w:val="00426A01"/>
    <w:rsid w:val="004319E0"/>
    <w:rsid w:val="004379F2"/>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579C9"/>
    <w:rsid w:val="00566A35"/>
    <w:rsid w:val="0056701E"/>
    <w:rsid w:val="005740D7"/>
    <w:rsid w:val="005A0F26"/>
    <w:rsid w:val="005A1B10"/>
    <w:rsid w:val="005A6850"/>
    <w:rsid w:val="005B1B1B"/>
    <w:rsid w:val="005C5932"/>
    <w:rsid w:val="005D3CA7"/>
    <w:rsid w:val="005D4CC1"/>
    <w:rsid w:val="005E0986"/>
    <w:rsid w:val="005F4B91"/>
    <w:rsid w:val="005F55D2"/>
    <w:rsid w:val="00616177"/>
    <w:rsid w:val="0062312F"/>
    <w:rsid w:val="00625F2C"/>
    <w:rsid w:val="006618E9"/>
    <w:rsid w:val="00664399"/>
    <w:rsid w:val="0068194B"/>
    <w:rsid w:val="00692703"/>
    <w:rsid w:val="006A1962"/>
    <w:rsid w:val="006B5D48"/>
    <w:rsid w:val="006B7D7B"/>
    <w:rsid w:val="006C1A5E"/>
    <w:rsid w:val="006E1507"/>
    <w:rsid w:val="00712D8B"/>
    <w:rsid w:val="007273B7"/>
    <w:rsid w:val="00733E0A"/>
    <w:rsid w:val="0074403D"/>
    <w:rsid w:val="00746D44"/>
    <w:rsid w:val="007538DC"/>
    <w:rsid w:val="0075651B"/>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A26EE"/>
    <w:rsid w:val="00BB4E51"/>
    <w:rsid w:val="00BB7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14F1"/>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4716D"/>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31327"/>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539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9C9"/>
    <w:rPr>
      <w:sz w:val="24"/>
    </w:rPr>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5579C9"/>
    <w:pPr>
      <w:numPr>
        <w:numId w:val="5"/>
      </w:numPr>
      <w:spacing w:before="120"/>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Greytext">
    <w:name w:val="Grey text"/>
    <w:basedOn w:val="DefaultParagraphFont"/>
    <w:uiPriority w:val="4"/>
    <w:semiHidden/>
    <w:qFormat/>
    <w:rsid w:val="005579C9"/>
    <w:rPr>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nishSite_FindJob\AppData\Local\Microsoft\Office\16.0\DTS\en-US%7b70501A9C-043B-49E2-9980-0AC6696E0501%7d\%7b83B5E128-5CCB-475A-8C24-FA8455D46F19%7dtf1639287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FF1C53035E84AEAA8CEBECF6D4A3D95"/>
        <w:category>
          <w:name w:val="General"/>
          <w:gallery w:val="placeholder"/>
        </w:category>
        <w:types>
          <w:type w:val="bbPlcHdr"/>
        </w:types>
        <w:behaviors>
          <w:behavior w:val="content"/>
        </w:behaviors>
        <w:guid w:val="{452DD1F2-2668-4E3D-A714-49A9C250A43D}"/>
      </w:docPartPr>
      <w:docPartBody>
        <w:p w:rsidR="00E96E78" w:rsidRDefault="008F2717">
          <w:pPr>
            <w:pStyle w:val="EFF1C53035E84AEAA8CEBECF6D4A3D95"/>
          </w:pPr>
          <w:r w:rsidRPr="00CF1A49">
            <w:t>·</w:t>
          </w:r>
        </w:p>
      </w:docPartBody>
    </w:docPart>
    <w:docPart>
      <w:docPartPr>
        <w:name w:val="4457A3EFB4AB482DA8C3077E82E3D798"/>
        <w:category>
          <w:name w:val="General"/>
          <w:gallery w:val="placeholder"/>
        </w:category>
        <w:types>
          <w:type w:val="bbPlcHdr"/>
        </w:types>
        <w:behaviors>
          <w:behavior w:val="content"/>
        </w:behaviors>
        <w:guid w:val="{A0B52377-D23E-408C-8F49-63874C0596B7}"/>
      </w:docPartPr>
      <w:docPartBody>
        <w:p w:rsidR="00E96E78" w:rsidRDefault="008F2717">
          <w:pPr>
            <w:pStyle w:val="4457A3EFB4AB482DA8C3077E82E3D798"/>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17"/>
    <w:rsid w:val="001724EF"/>
    <w:rsid w:val="008F2717"/>
    <w:rsid w:val="00E96E78"/>
    <w:rsid w:val="00FC7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EFF1C53035E84AEAA8CEBECF6D4A3D95">
    <w:name w:val="EFF1C53035E84AEAA8CEBECF6D4A3D95"/>
  </w:style>
  <w:style w:type="paragraph" w:customStyle="1" w:styleId="4457A3EFB4AB482DA8C3077E82E3D798">
    <w:name w:val="4457A3EFB4AB482DA8C3077E82E3D798"/>
  </w:style>
  <w:style w:type="paragraph" w:styleId="ListBullet">
    <w:name w:val="List Bullet"/>
    <w:basedOn w:val="Normal"/>
    <w:uiPriority w:val="11"/>
    <w:qFormat/>
    <w:pPr>
      <w:numPr>
        <w:numId w:val="1"/>
      </w:numPr>
      <w:spacing w:before="120" w:after="0" w:line="240" w:lineRule="auto"/>
    </w:pPr>
    <w:rPr>
      <w:rFonts w:eastAsiaTheme="minorHAnsi"/>
      <w:color w:val="595959" w:themeColor="text1" w:themeTint="A6"/>
      <w:sz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6FA8DA-38A3-448B-AFEB-DB79033E5F8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4CB6AFB-A7F1-4816-9409-743ABF3C64EE}">
  <ds:schemaRefs>
    <ds:schemaRef ds:uri="http://schemas.microsoft.com/sharepoint/v3/contenttype/forms"/>
  </ds:schemaRefs>
</ds:datastoreItem>
</file>

<file path=customXml/itemProps3.xml><?xml version="1.0" encoding="utf-8"?>
<ds:datastoreItem xmlns:ds="http://schemas.openxmlformats.org/officeDocument/2006/customXml" ds:itemID="{D61ADE48-6FF0-4599-9D02-6F6374F1F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{83B5E128-5CCB-475A-8C24-FA8455D46F19}tf16392877_win32.dotx</Template>
  <TotalTime>0</TotalTime>
  <Pages>1</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2020-10-20T15:01:00Z</dcterms:created>
  <dcterms:modified xsi:type="dcterms:W3CDTF">2021-11-11T18:32:00Z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